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svg" ContentType="image/sv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90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598"/>
        <w:gridCol w:w="722"/>
        <w:gridCol w:w="6470"/>
      </w:tblGrid>
      <w:tr>
        <w:trPr>
          <w:trHeight w:val="4410" w:hRule="atLeast"/>
        </w:trPr>
        <w:tc>
          <w:tcPr>
            <w:tcW w:w="3598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3" wp14:anchorId="75077FEF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6350" t="6350" r="6350" b="6350"/>
                      <wp:wrapNone/>
                      <wp:docPr id="1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840" cy="2004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b6d2"/>
                              </a:solidFill>
                              <a:ln>
                                <a:solidFill>
                                  <a:srgbClr val="404f5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#94b6d2" stroked="t" o:allowincell="f" style="position:absolute;margin-left:9.25pt;margin-top:55.55pt;width:145.75pt;height:157.75pt;mso-wrap-style:none;v-text-anchor:middle" wp14:anchorId="75077FEF">
                      <v:fill o:detectmouseclick="t" type="solid" color2="#6b492d"/>
                      <v:stroke color="#404f5c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722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rPr/>
            </w:pPr>
            <w:r>
              <w:rPr/>
            </w:r>
          </w:p>
        </w:tc>
        <w:tc>
          <w:tcPr>
            <w:tcW w:w="6470" w:type="dxa"/>
            <w:tcBorders/>
            <w:vAlign w:val="bottom"/>
          </w:tcPr>
          <w:p>
            <w:pPr>
              <w:pStyle w:val="Title"/>
              <w:rPr/>
            </w:pPr>
            <w:sdt>
              <w:sdtPr>
                <w:placeholder>
                  <w:docPart w:val="A98A9572CB854F1A8FFF385C1AE1CE12"/>
                </w:placeholder>
                <w15:appearance w15:val="hidden"/>
                <w:id w:val="-884641814"/>
                <w:text/>
              </w:sdtPr>
              <w:sdtContent>
                <w:r>
                  <w:rPr/>
                </w:r>
                <w:r>
                  <w:rPr/>
                  <w:t>KaTe</w:t>
                  <w:br/>
                </w:r>
              </w:sdtContent>
            </w:sdt>
          </w:p>
          <w:p>
            <w:pPr>
              <w:pStyle w:val="Subtitle"/>
              <w:rPr/>
            </w:pPr>
            <w:r>
              <w:rPr/>
            </w:r>
          </w:p>
        </w:tc>
      </w:tr>
      <w:tr>
        <w:trPr/>
        <w:tc>
          <w:tcPr>
            <w:tcW w:w="3598" w:type="dxa"/>
            <w:tcBorders/>
          </w:tcPr>
          <w:p>
            <w:pPr>
              <w:pStyle w:val="Heading3"/>
              <w:spacing w:before="240" w:after="120"/>
              <w:rPr>
                <w:lang w:val="fr-FR"/>
              </w:rPr>
            </w:pPr>
            <w:r>
              <w:rPr>
                <w:lang w:val="fr-FR"/>
              </w:rPr>
              <w:t>Quote</w:t>
            </w:r>
          </w:p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I like my husband treat me to a good dinner once a month, I like to do same to my not so frequent guests</w:t>
            </w:r>
          </w:p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Normal"/>
              <w:rPr>
                <w:lang w:val="fr-FR"/>
              </w:rPr>
            </w:pPr>
            <w:sdt>
              <w:sdtPr>
                <w:placeholder>
                  <w:docPart w:val="F0D8C9161F0642C6815C12E912E9FDA9"/>
                </w:placeholder>
                <w15:appearance w15:val="hidden"/>
                <w:id w:val="1111563247"/>
                <w:text/>
              </w:sdtPr>
              <w:sdtContent>
                <w:r>
                  <w:rPr>
                    <w:lang w:val="fr-FR"/>
                  </w:rPr>
                </w:r>
                <w:r>
                  <w:rPr>
                    <w:lang w:val="fr-FR"/>
                  </w:rPr>
                  <w:t xml:space="preserve">AGE </w:t>
                </w:r>
              </w:sdtContent>
            </w:sdt>
            <w:sdt>
              <w:sdtPr>
                <w:placeholder>
                  <w:docPart w:val="D8F64EAEC0684EF6A6F06B033CA0AE0C"/>
                </w:placeholder>
                <w15:appearance w15:val="hidden"/>
                <w:id w:val="-324128318"/>
                <w:text/>
              </w:sdtPr>
              <w:sdtContent>
                <w:r>
                  <w:rPr>
                    <w:lang w:val="fr-FR"/>
                  </w:rPr>
                </w:r>
                <w:r>
                  <w:rPr/>
                  <w:t>61</w:t>
                </w:r>
              </w:sdtContent>
            </w:sdt>
          </w:p>
          <w:p>
            <w:pPr>
              <w:pStyle w:val="Normal"/>
              <w:rPr>
                <w:lang w:val="fr-FR"/>
              </w:rPr>
            </w:pPr>
            <w:r>
              <w:rPr/>
              <w:t>GENDER female</w:t>
            </w:r>
          </w:p>
          <w:p>
            <w:pPr>
              <w:pStyle w:val="Normal"/>
              <w:rPr/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-3667125</wp:posOffset>
                  </wp:positionV>
                  <wp:extent cx="2191385" cy="21913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219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placeholder>
                  <w:docPart w:val="D251E628CBEC4BA5A6A14F55084E54D3"/>
                </w:placeholder>
                <w15:appearance w15:val="hidden"/>
                <w:id w:val="67859272"/>
                <w:text/>
              </w:sdtPr>
              <w:sdtContent>
                <w:r>
                  <w:rPr/>
                </w:r>
                <w:r>
                  <w:rPr/>
                  <w:t>TECH LITERACY:</w:t>
                </w:r>
              </w:sdtContent>
            </w:sdt>
            <w:r>
              <w:rPr/>
              <w:t xml:space="preserve"> HIGH</w:t>
            </w:r>
          </w:p>
          <w:p>
            <w:pPr>
              <w:pStyle w:val="Normal"/>
              <w:rPr/>
            </w:pPr>
            <w:sdt>
              <w:sdtPr>
                <w:placeholder>
                  <w:docPart w:val="57FD742E3B6E451D8684070C692DBC1B"/>
                </w:placeholder>
                <w15:appearance w15:val="hidden"/>
                <w:id w:val="-720132143"/>
                <w:text/>
              </w:sdtPr>
              <w:sdtContent>
                <w:r>
                  <w:rPr/>
                </w:r>
                <w:r>
                  <w:rPr/>
                  <w:t>OCCUPATION</w:t>
                </w:r>
              </w:sdtContent>
            </w:sdt>
            <w:r>
              <w:rPr/>
              <w:t>: EDITOR IN CHIEF</w:t>
            </w:r>
          </w:p>
          <w:p>
            <w:pPr>
              <w:pStyle w:val="Normal"/>
              <w:rPr/>
            </w:pPr>
            <w:sdt>
              <w:sdtPr>
                <w:placeholder>
                  <w:docPart w:val="770C1E1FAE334A02BBE9AC29D14BDF65"/>
                </w:placeholder>
                <w15:appearance w15:val="hidden"/>
                <w:id w:val="-240260293"/>
                <w:showingPlcHdr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</w:p>
          <w:p>
            <w:pPr>
              <w:pStyle w:val="Normal"/>
              <w:rPr>
                <w:rStyle w:val="Hyperlink"/>
              </w:rPr>
            </w:pPr>
            <w:r>
              <w:rPr/>
            </w:r>
          </w:p>
          <w:p>
            <w:pPr>
              <w:pStyle w:val="Heading3"/>
              <w:rPr/>
            </w:pPr>
            <w:r>
              <w:rPr/>
              <w:t>hobbies</w:t>
            </w:r>
          </w:p>
          <w:p>
            <w:pPr>
              <w:pStyle w:val="Normal"/>
              <w:rPr/>
            </w:pPr>
            <w:sdt>
              <w:sdtPr>
                <w:placeholder>
                  <w:docPart w:val="948F92880C9E4F6B80739B7A683F6EAC"/>
                </w:placeholder>
                <w15:appearance w15:val="hidden"/>
                <w:id w:val="1444813694"/>
                <w:text/>
              </w:sdtPr>
              <w:sdtContent>
                <w:r>
                  <w:rPr/>
                </w:r>
                <w:r>
                  <w:rPr/>
                  <w:t>Cooking</w:t>
                </w:r>
              </w:sdtContent>
            </w:sdt>
          </w:p>
          <w:p>
            <w:pPr>
              <w:pStyle w:val="Normal"/>
              <w:rPr/>
            </w:pPr>
            <w:sdt>
              <w:sdtPr>
                <w:placeholder>
                  <w:docPart w:val="3D935B0D2BF44B64BC91C882E6672E83"/>
                </w:placeholder>
                <w15:appearance w15:val="hidden"/>
                <w:id w:val="127826779"/>
                <w:text/>
              </w:sdtPr>
              <w:sdtContent>
                <w:r>
                  <w:rPr/>
                </w:r>
                <w:r>
                  <w:rPr/>
                  <w:t>Gardening</w:t>
                </w:r>
              </w:sdtContent>
            </w:sdt>
          </w:p>
          <w:p>
            <w:pPr>
              <w:pStyle w:val="Normal"/>
              <w:rPr/>
            </w:pPr>
            <w:sdt>
              <w:sdtPr>
                <w:placeholder>
                  <w:docPart w:val="867EC39A861B4BEF9D3779BD218B2656"/>
                </w:placeholder>
                <w15:appearance w15:val="hidden"/>
                <w:id w:val="-1460640448"/>
                <w:text/>
              </w:sdtPr>
              <w:sdtContent>
                <w:r>
                  <w:rPr/>
                </w:r>
                <w:r>
                  <w:rPr/>
                  <w:t>Journeys</w:t>
                </w:r>
              </w:sdtContent>
            </w:sdt>
          </w:p>
          <w:p>
            <w:pPr>
              <w:pStyle w:val="Normal"/>
              <w:rPr/>
            </w:pPr>
            <w:r>
              <w:rPr/>
              <w:t>Movies</w:t>
            </w:r>
            <w:sdt>
              <w:sdtPr>
                <w:placeholder>
                  <w:docPart w:val="761461960F504400A6CCBF5757A7DD42"/>
                </w:placeholder>
                <w15:appearance w15:val="hidden"/>
                <w:id w:val="-1376452077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</w:p>
        </w:tc>
        <w:tc>
          <w:tcPr>
            <w:tcW w:w="722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rPr/>
            </w:pPr>
            <w:r>
              <w:rPr/>
            </w:r>
          </w:p>
        </w:tc>
        <w:tc>
          <w:tcPr>
            <w:tcW w:w="6470" w:type="dxa"/>
            <w:tcBorders/>
          </w:tcPr>
          <w:p>
            <w:pPr>
              <w:pStyle w:val="Heading2"/>
              <w:keepNext w:val="true"/>
              <w:keepLines/>
              <w:pBdr>
                <w:bottom w:val="single" w:sz="8" w:space="1" w:color="94B6D2"/>
              </w:pBdr>
              <w:spacing w:before="240" w:after="120"/>
              <w:rPr/>
            </w:pPr>
            <w:r>
              <w:rPr/>
              <w:t>BIO</w:t>
            </w:r>
          </w:p>
          <w:p>
            <w:pPr>
              <w:pStyle w:val="Normal"/>
              <w:rPr/>
            </w:pPr>
            <w:r>
              <w:rPr>
                <w:b/>
              </w:rPr>
              <w:t>She works from home and it takes her 30 minutes to walk on foot, which she finds the perfect phisical activity before and after dining</w:t>
            </w:r>
          </w:p>
          <w:p>
            <w:pPr>
              <w:pStyle w:val="Heading2"/>
              <w:rPr/>
            </w:pPr>
            <w:r>
              <w:rPr/>
              <w:t>DESCRIPTION</w:t>
            </w:r>
          </w:p>
          <w:p>
            <w:pPr>
              <w:pStyle w:val="Normal"/>
              <w:rPr/>
            </w:pPr>
            <w:r>
              <w:rPr>
                <w:b/>
              </w:rPr>
              <w:t>See to the left</w:t>
            </w:r>
          </w:p>
          <w:p>
            <w:pPr>
              <w:pStyle w:val="Heading2"/>
              <w:rPr/>
            </w:pPr>
            <w:r>
              <w:rPr/>
              <w:t>QuOTE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See to the left and up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Heading2"/>
              <w:rPr/>
            </w:pPr>
            <w:r>
              <w:rPr/>
              <w:t>FRUSTRATIONS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Her favorite tables in the corner is often unavalable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No chance to see what wonderful dish she ate last  time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Oh, and the list of ingridients is often missing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Kate has hard time reading small print when she has no glasses</w:t>
            </w:r>
          </w:p>
          <w:p>
            <w:pPr>
              <w:pStyle w:val="Heading2"/>
              <w:rPr/>
            </w:pPr>
            <w:r>
              <w:rPr/>
              <w:t>CORE NEEDS</w:t>
            </w:r>
          </w:p>
          <w:p>
            <w:pPr>
              <w:pStyle w:val="Normal"/>
              <w:rPr>
                <w:color w:themeColor="background1" w:val="FFFFFF"/>
              </w:rPr>
            </w:pPr>
            <w:r>
              <w:rPr>
                <w:b/>
              </w:rPr>
              <w:t>Her favorite tables can be booked in advance</w:t>
            </w:r>
          </w:p>
          <w:p>
            <w:pPr>
              <w:pStyle w:val="Normal"/>
              <w:rPr>
                <w:color w:themeColor="background1" w:val="FFFFFF"/>
              </w:rPr>
            </w:pPr>
            <w:r>
              <w:rPr>
                <w:b/>
              </w:rPr>
              <w:t>Ability to pre-order food would be a plus</w:t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 descr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" name="Graphic 3" descr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18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themeColor="accent1" w:themeShade="bf"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 w:val="true"/>
      <w:keepLines/>
      <w:pBdr>
        <w:bottom w:val="single" w:sz="8" w:space="1" w:color="94B6D2" w:themeColor="accent1"/>
      </w:pBdr>
      <w:spacing w:before="240" w:after="12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 w:val="true"/>
      <w:keepLines/>
      <w:spacing w:before="240" w:after="120"/>
      <w:outlineLvl w:val="2"/>
    </w:pPr>
    <w:rPr>
      <w:rFonts w:ascii="Century Gothic" w:hAnsi="Century Gothic" w:eastAsia="" w:cs="" w:asciiTheme="majorHAnsi" w:cstheme="majorBidi" w:eastAsiaTheme="majorEastAsia" w:hAnsiTheme="majorHAnsi"/>
      <w:b/>
      <w:caps/>
      <w:color w:themeColor="accent1" w:themeShade="bf" w:val="548AB7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3011"/>
    <w:rPr>
      <w:rFonts w:ascii="Century Gothic" w:hAnsi="Century Gothic" w:eastAsia="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abd"/>
    <w:rPr>
      <w:caps/>
      <w:color w:themeColor="text1" w:val="000000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76e2"/>
    <w:rPr>
      <w:rFonts w:ascii="Century Gothic" w:hAnsi="Century Gothic" w:eastAsia="" w:cs="" w:asciiTheme="majorHAnsi" w:cstheme="majorBidi" w:eastAsiaTheme="majorEastAsia" w:hAnsiTheme="majorHAnsi"/>
      <w:color w:themeColor="accent1" w:themeShade="bf" w:val="548AB7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themeColor="accent2" w:themeShade="bf" w:val="B85A22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2abd"/>
    <w:rPr>
      <w:color w:themeColor="text1" w:val="000000"/>
      <w:spacing w:val="19"/>
      <w:w w:val="86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0a66"/>
    <w:rPr>
      <w:rFonts w:ascii="Century Gothic" w:hAnsi="Century Gothic" w:eastAsia="" w:cs="" w:asciiTheme="majorHAnsi" w:cstheme="majorBidi" w:eastAsiaTheme="majorEastAsia" w:hAnsiTheme="majorHAnsi"/>
      <w:b/>
      <w:caps/>
      <w:color w:themeColor="accent1" w:themeShade="bf" w:val="548AB7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pPr/>
    <w:rPr>
      <w:caps/>
      <w:color w:themeColor="text1" w:val="000000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  <w:rsid w:val="00036450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pPr/>
    <w:rPr>
      <w:color w:themeColor="text1" w:val="000000"/>
      <w:spacing w:val="19"/>
      <w:w w:val="86"/>
      <w:sz w:val="32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sv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8A9572CB854F1A8FFF385C1AE1C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08E6-C5B9-437D-A015-D122BC9CAD8C}"/>
      </w:docPartPr>
      <w:docPartBody>
        <w:p w:rsidR="005A7ADF" w:rsidRDefault="005A7ADF">
          <w:pPr>
            <w:pStyle w:val="A98A9572CB854F1A8FFF385C1AE1CE12"/>
          </w:pPr>
          <w:r>
            <w:t>Name</w:t>
          </w:r>
          <w:r>
            <w:br/>
            <w:t>Here</w:t>
          </w:r>
        </w:p>
      </w:docPartBody>
    </w:docPart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5A7ADF" w:rsidRDefault="005A7ADF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8F64EAEC0684EF6A6F06B033CA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375F-5181-4BE7-83F3-9B28F2CFBF6C}"/>
      </w:docPartPr>
      <w:docPartBody>
        <w:p w:rsidR="005A7ADF" w:rsidRDefault="005A7ADF">
          <w:pPr>
            <w:pStyle w:val="D8F64EAEC0684EF6A6F06B033CA0AE0C"/>
          </w:pPr>
          <w:r>
            <w:t>678-555-0103</w:t>
          </w:r>
        </w:p>
      </w:docPartBody>
    </w:docPart>
    <w:docPart>
      <w:docPartPr>
        <w:name w:val="D251E628CBEC4BA5A6A14F55084E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DA08-BA24-407E-8A11-6A16AEEC3E2A}"/>
      </w:docPartPr>
      <w:docPartBody>
        <w:p w:rsidR="005A7ADF" w:rsidRDefault="005A7ADF">
          <w:pPr>
            <w:pStyle w:val="D251E628CBEC4BA5A6A14F55084E54D3"/>
          </w:pPr>
          <w:r w:rsidRPr="004D3011">
            <w:t>WEBSITE:</w:t>
          </w:r>
        </w:p>
      </w:docPartBody>
    </w:docPart>
    <w:docPart>
      <w:docPartPr>
        <w:name w:val="57FD742E3B6E451D8684070C692D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2CA61-157C-40AD-B1F2-F1CE40425A78}"/>
      </w:docPartPr>
      <w:docPartBody>
        <w:p w:rsidR="005A7ADF" w:rsidRDefault="005A7ADF">
          <w:pPr>
            <w:pStyle w:val="57FD742E3B6E451D8684070C692DBC1B"/>
          </w:pPr>
          <w:r>
            <w:t>Website goes here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5A7ADF" w:rsidRDefault="005A7ADF">
          <w:pPr>
            <w:pStyle w:val="770C1E1FAE334A02BBE9AC29D14BDF65"/>
          </w:pPr>
          <w:r w:rsidRPr="004D3011">
            <w:t>EMAIL:</w:t>
          </w:r>
        </w:p>
      </w:docPartBody>
    </w:docPart>
    <w:docPart>
      <w:docPartPr>
        <w:name w:val="948F92880C9E4F6B80739B7A683F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00FE-DB17-4532-82D0-B422ECFAD944}"/>
      </w:docPartPr>
      <w:docPartBody>
        <w:p w:rsidR="005A7ADF" w:rsidRDefault="005A7ADF">
          <w:pPr>
            <w:pStyle w:val="948F92880C9E4F6B80739B7A683F6EAC"/>
          </w:pPr>
          <w:r w:rsidRPr="004D3011">
            <w:t>Hobby #1</w:t>
          </w:r>
        </w:p>
      </w:docPartBody>
    </w:docPart>
    <w:docPart>
      <w:docPartPr>
        <w:name w:val="3D935B0D2BF44B64BC91C882E6672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6ED55-97B0-4569-B8EA-58270E54BAAE}"/>
      </w:docPartPr>
      <w:docPartBody>
        <w:p w:rsidR="005A7ADF" w:rsidRDefault="005A7ADF">
          <w:pPr>
            <w:pStyle w:val="3D935B0D2BF44B64BC91C882E6672E83"/>
          </w:pPr>
          <w:r w:rsidRPr="004D3011">
            <w:t>Hobby #2</w:t>
          </w:r>
        </w:p>
      </w:docPartBody>
    </w:docPart>
    <w:docPart>
      <w:docPartPr>
        <w:name w:val="867EC39A861B4BEF9D3779BD218B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6905-1C12-4CB0-AFB4-DEA50F613E60}"/>
      </w:docPartPr>
      <w:docPartBody>
        <w:p w:rsidR="005A7ADF" w:rsidRDefault="005A7ADF">
          <w:pPr>
            <w:pStyle w:val="867EC39A861B4BEF9D3779BD218B2656"/>
          </w:pPr>
          <w:r w:rsidRPr="004D3011">
            <w:t>Hobby #3</w:t>
          </w:r>
        </w:p>
      </w:docPartBody>
    </w:docPart>
    <w:docPart>
      <w:docPartPr>
        <w:name w:val="761461960F504400A6CCBF5757A7D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C95C-E6DC-451B-8DB6-DF207F6F53E4}"/>
      </w:docPartPr>
      <w:docPartBody>
        <w:p w:rsidR="005A7ADF" w:rsidRDefault="005A7ADF">
          <w:pPr>
            <w:pStyle w:val="761461960F504400A6CCBF5757A7DD42"/>
          </w:pPr>
          <w:r w:rsidRPr="004D3011">
            <w:t>Hobby #4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48525C"/>
    <w:rsid w:val="005A7ADF"/>
    <w:rsid w:val="007E5455"/>
    <w:rsid w:val="00B075D1"/>
    <w:rsid w:val="00FD72A6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A9572CB854F1A8FFF385C1AE1CE12">
    <w:name w:val="A98A9572CB854F1A8FFF385C1AE1CE12"/>
  </w:style>
  <w:style w:type="paragraph" w:customStyle="1" w:styleId="C58463077BBB49E99E90E472E94196B4">
    <w:name w:val="C58463077BBB49E99E90E472E94196B4"/>
    <w:rsid w:val="005A7ADF"/>
    <w:pPr>
      <w:spacing w:line="278" w:lineRule="auto"/>
    </w:pPr>
    <w:rPr>
      <w:sz w:val="24"/>
      <w:szCs w:val="24"/>
    </w:rPr>
  </w:style>
  <w:style w:type="paragraph" w:customStyle="1" w:styleId="AA48CE79232F4432B4974B5EEBD84435">
    <w:name w:val="AA48CE79232F4432B4974B5EEBD84435"/>
    <w:rsid w:val="005A7ADF"/>
    <w:pPr>
      <w:spacing w:line="278" w:lineRule="auto"/>
    </w:pPr>
    <w:rPr>
      <w:sz w:val="24"/>
      <w:szCs w:val="24"/>
    </w:rPr>
  </w:style>
  <w:style w:type="paragraph" w:customStyle="1" w:styleId="F0D8C9161F0642C6815C12E912E9FDA9">
    <w:name w:val="F0D8C9161F0642C6815C12E912E9FDA9"/>
  </w:style>
  <w:style w:type="paragraph" w:customStyle="1" w:styleId="D8F64EAEC0684EF6A6F06B033CA0AE0C">
    <w:name w:val="D8F64EAEC0684EF6A6F06B033CA0AE0C"/>
  </w:style>
  <w:style w:type="paragraph" w:customStyle="1" w:styleId="D251E628CBEC4BA5A6A14F55084E54D3">
    <w:name w:val="D251E628CBEC4BA5A6A14F55084E54D3"/>
  </w:style>
  <w:style w:type="paragraph" w:customStyle="1" w:styleId="57FD742E3B6E451D8684070C692DBC1B">
    <w:name w:val="57FD742E3B6E451D8684070C692DBC1B"/>
  </w:style>
  <w:style w:type="paragraph" w:customStyle="1" w:styleId="770C1E1FAE334A02BBE9AC29D14BDF65">
    <w:name w:val="770C1E1FAE334A02BBE9AC29D14BDF65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48F92880C9E4F6B80739B7A683F6EAC">
    <w:name w:val="948F92880C9E4F6B80739B7A683F6EAC"/>
  </w:style>
  <w:style w:type="paragraph" w:customStyle="1" w:styleId="3D935B0D2BF44B64BC91C882E6672E83">
    <w:name w:val="3D935B0D2BF44B64BC91C882E6672E83"/>
  </w:style>
  <w:style w:type="paragraph" w:customStyle="1" w:styleId="867EC39A861B4BEF9D3779BD218B2656">
    <w:name w:val="867EC39A861B4BEF9D3779BD218B2656"/>
  </w:style>
  <w:style w:type="paragraph" w:customStyle="1" w:styleId="761461960F504400A6CCBF5757A7DD42">
    <w:name w:val="761461960F504400A6CCBF5757A7DD4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 pitchFamily="0" charset="1"/>
        <a:ea typeface=""/>
        <a:cs typeface=""/>
      </a:majorFont>
      <a:minorFont>
        <a:latin typeface="Century Gothic" panose="020F03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</Template>
  <TotalTime>4</TotalTime>
  <Application>LibreOffice/24.2.7.2$Linux_X86_64 LibreOffice_project/420$Build-2</Application>
  <AppVersion>15.0000</AppVersion>
  <Pages>1</Pages>
  <Words>141</Words>
  <Characters>615</Characters>
  <CharactersWithSpaces>747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2024-11-25T04:32:00Z</dcterms:created>
  <dc:creator/>
  <dc:description/>
  <dc:language>en-US</dc:language>
  <cp:lastModifiedBy/>
  <dcterms:modified xsi:type="dcterms:W3CDTF">2025-07-29T15:41:48Z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