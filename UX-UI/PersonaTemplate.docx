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60746280" w:rsidR="00037F93" w:rsidRDefault="00037F93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EAC39" wp14:editId="59E125B9">
                                        <wp:extent cx="1656080" cy="1656080"/>
                                        <wp:effectExtent l="0" t="0" r="0" b="0"/>
                                        <wp:docPr id="936804557" name="Picture 3" descr="A black background with a black square&#10;&#10;Description automatically generated with medium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804557" name="Picture 3" descr="A black background with a black square&#10;&#10;Description automatically generated with medium confidenc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6080" cy="1656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" fillcolor="#94b6d2 [3204]" strokecolor="#0f1b25 [484]" strokeweight="1pt">
                      <v:textbox>
                        <w:txbxContent>
                          <w:p w14:paraId="71DEF2B9" w14:textId="60746280" w:rsidR="00037F93" w:rsidRDefault="00037F93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EAC39" wp14:editId="59E125B9">
                                  <wp:extent cx="1656080" cy="1656080"/>
                                  <wp:effectExtent l="0" t="0" r="0" b="0"/>
                                  <wp:docPr id="936804557" name="Picture 3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804557" name="Picture 3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6080" cy="165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A98A9572CB854F1A8FFF385C1AE1CE12"/>
              </w:placeholder>
              <w:temporary/>
              <w:showingPlcHdr/>
              <w15:appearance w15:val="hidden"/>
            </w:sdtPr>
            <w:sdtContent>
              <w:p w14:paraId="4291D8DD" w14:textId="77777777" w:rsidR="001B2ABD" w:rsidRDefault="001B2ABD" w:rsidP="001B2ABD">
                <w:pPr>
                  <w:pStyle w:val="Title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p w14:paraId="70396735" w14:textId="7592324E" w:rsidR="001B2ABD" w:rsidRDefault="001B2ABD" w:rsidP="001B2ABD">
            <w:pPr>
              <w:pStyle w:val="Subtitle"/>
            </w:pPr>
          </w:p>
        </w:tc>
      </w:tr>
      <w:tr w:rsidR="001B2ABD" w14:paraId="1DEFA5BE" w14:textId="77777777" w:rsidTr="001B2ABD">
        <w:tc>
          <w:tcPr>
            <w:tcW w:w="3600" w:type="dxa"/>
          </w:tcPr>
          <w:p w14:paraId="226378F8" w14:textId="7F767D84" w:rsidR="00036450" w:rsidRDefault="00037F93" w:rsidP="00231228">
            <w:pPr>
              <w:pStyle w:val="Heading3"/>
              <w:rPr>
                <w:lang w:val="fr-FR"/>
              </w:rPr>
            </w:pPr>
            <w:r w:rsidRPr="00922645">
              <w:rPr>
                <w:lang w:val="fr-FR"/>
              </w:rPr>
              <w:t>Quote</w:t>
            </w:r>
          </w:p>
          <w:p w14:paraId="233C3174" w14:textId="7BFE215E" w:rsidR="00231228" w:rsidRPr="00231228" w:rsidRDefault="00231228" w:rsidP="00231228">
            <w:pPr>
              <w:rPr>
                <w:lang w:val="fr-FR"/>
              </w:rPr>
            </w:pPr>
            <w:r>
              <w:rPr>
                <w:lang w:val="fr-FR"/>
              </w:rPr>
              <w:t>[insert here]</w:t>
            </w:r>
          </w:p>
          <w:p w14:paraId="5D24805C" w14:textId="77777777" w:rsidR="00036450" w:rsidRPr="00922645" w:rsidRDefault="00036450" w:rsidP="00036450">
            <w:pPr>
              <w:rPr>
                <w:lang w:val="fr-FR"/>
              </w:rPr>
            </w:pPr>
          </w:p>
          <w:p w14:paraId="5C5D2116" w14:textId="4D0C480B" w:rsidR="00036450" w:rsidRPr="00922645" w:rsidRDefault="00036450" w:rsidP="00CB0055">
            <w:pPr>
              <w:pStyle w:val="Heading3"/>
              <w:rPr>
                <w:lang w:val="fr-FR"/>
              </w:rPr>
            </w:pPr>
          </w:p>
          <w:sdt>
            <w:sdtPr>
              <w:id w:val="1111563247"/>
              <w:placeholder>
                <w:docPart w:val="F0D8C9161F0642C6815C12E912E9FDA9"/>
              </w:placeholder>
              <w:temporary/>
              <w:showingPlcHdr/>
              <w15:appearance w15:val="hidden"/>
            </w:sdtPr>
            <w:sdtContent>
              <w:p w14:paraId="7BCB36C2" w14:textId="77777777" w:rsidR="004D3011" w:rsidRPr="00922645" w:rsidRDefault="004D3011" w:rsidP="004D3011">
                <w:pPr>
                  <w:rPr>
                    <w:lang w:val="fr-FR"/>
                  </w:rPr>
                </w:pPr>
                <w:r w:rsidRPr="00922645">
                  <w:rPr>
                    <w:lang w:val="fr-FR"/>
                  </w:rPr>
                  <w:t>PHONE:</w:t>
                </w:r>
              </w:p>
            </w:sdtContent>
          </w:sdt>
          <w:sdt>
            <w:sdtPr>
              <w:id w:val="-324128318"/>
              <w:placeholder>
                <w:docPart w:val="D8F64EAEC0684EF6A6F06B033CA0AE0C"/>
              </w:placeholder>
              <w:temporary/>
              <w:showingPlcHdr/>
              <w15:appearance w15:val="hidden"/>
            </w:sdtPr>
            <w:sdtContent>
              <w:p w14:paraId="3E00B4A7" w14:textId="77777777" w:rsidR="004D3011" w:rsidRDefault="004D3011" w:rsidP="004D3011">
                <w:r>
                  <w:t>678-555-0103</w:t>
                </w:r>
              </w:p>
            </w:sdtContent>
          </w:sdt>
          <w:p w14:paraId="3C1F2E07" w14:textId="77777777" w:rsidR="004D3011" w:rsidRPr="004D3011" w:rsidRDefault="004D3011" w:rsidP="004D3011"/>
          <w:sdt>
            <w:sdtPr>
              <w:id w:val="67859272"/>
              <w:placeholder>
                <w:docPart w:val="D251E628CBEC4BA5A6A14F55084E54D3"/>
              </w:placeholder>
              <w:temporary/>
              <w:showingPlcHdr/>
              <w15:appearance w15:val="hidden"/>
            </w:sdtPr>
            <w:sdtContent>
              <w:p w14:paraId="1335A7B3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57FD742E3B6E451D8684070C692DBC1B"/>
              </w:placeholder>
              <w:temporary/>
              <w:showingPlcHdr/>
              <w15:appearance w15:val="hidden"/>
            </w:sdtPr>
            <w:sdtContent>
              <w:p w14:paraId="0C6F39C0" w14:textId="77777777" w:rsidR="004D3011" w:rsidRDefault="00E4381A" w:rsidP="004D3011">
                <w:r>
                  <w:t>Website goes here</w:t>
                </w:r>
              </w:p>
            </w:sdtContent>
          </w:sdt>
          <w:p w14:paraId="22072550" w14:textId="77777777" w:rsidR="004D3011" w:rsidRDefault="004D3011" w:rsidP="004D3011"/>
          <w:sdt>
            <w:sdtPr>
              <w:id w:val="-240260293"/>
              <w:placeholder>
                <w:docPart w:val="770C1E1FAE334A02BBE9AC29D14BDF65"/>
              </w:placeholder>
              <w:temporary/>
              <w:showingPlcHdr/>
              <w15:appearance w15:val="hidden"/>
            </w:sdtPr>
            <w:sdtContent>
              <w:p w14:paraId="072F282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723716D" w14:textId="78B81EEC" w:rsidR="00036450" w:rsidRPr="00E4381A" w:rsidRDefault="00036450" w:rsidP="004D3011">
            <w:pPr>
              <w:rPr>
                <w:rStyle w:val="Hyperlink"/>
              </w:rPr>
            </w:pPr>
          </w:p>
          <w:p w14:paraId="65C32A9A" w14:textId="51A1B7A6" w:rsidR="004D3011" w:rsidRPr="00CB0055" w:rsidRDefault="00297562" w:rsidP="00CB0055">
            <w:pPr>
              <w:pStyle w:val="Heading3"/>
            </w:pPr>
            <w:r>
              <w:t>hobbies</w:t>
            </w:r>
          </w:p>
          <w:sdt>
            <w:sdtPr>
              <w:rPr>
                <w:color w:val="B85A22" w:themeColor="accent2" w:themeShade="BF"/>
                <w:u w:val="single"/>
              </w:rPr>
              <w:id w:val="1444813694"/>
              <w:placeholder>
                <w:docPart w:val="948F92880C9E4F6B80739B7A683F6EAC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0B464524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3D935B0D2BF44B64BC91C882E6672E83"/>
              </w:placeholder>
              <w:temporary/>
              <w:showingPlcHdr/>
              <w15:appearance w15:val="hidden"/>
            </w:sdtPr>
            <w:sdtContent>
              <w:p w14:paraId="21D73ED6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867EC39A861B4BEF9D3779BD218B2656"/>
              </w:placeholder>
              <w:temporary/>
              <w:showingPlcHdr/>
              <w15:appearance w15:val="hidden"/>
            </w:sdtPr>
            <w:sdtContent>
              <w:p w14:paraId="59925987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761461960F504400A6CCBF5757A7DD42"/>
              </w:placeholder>
              <w:temporary/>
              <w:showingPlcHdr/>
              <w15:appearance w15:val="hidden"/>
            </w:sdtPr>
            <w:sdtContent>
              <w:p w14:paraId="5E817C50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78663ACA" w14:textId="5CA2CC07" w:rsidR="00036450" w:rsidRDefault="00450D7A" w:rsidP="00036450">
            <w:r>
              <w:rPr>
                <w:b/>
              </w:rPr>
              <w:t>[Insert here]</w:t>
            </w:r>
          </w:p>
          <w:p w14:paraId="04EA465B" w14:textId="65723DB1" w:rsidR="00036450" w:rsidRDefault="00922645" w:rsidP="00036450">
            <w:pPr>
              <w:pStyle w:val="Heading2"/>
            </w:pPr>
            <w:r>
              <w:t>DESCRIPTION</w:t>
            </w:r>
          </w:p>
          <w:p w14:paraId="66139E46" w14:textId="701C0CF2" w:rsidR="004D3011" w:rsidRDefault="00231228" w:rsidP="00036450">
            <w:r>
              <w:rPr>
                <w:b/>
              </w:rPr>
              <w:t>[Insert here]</w:t>
            </w:r>
          </w:p>
          <w:p w14:paraId="4EE820A7" w14:textId="40409EEF" w:rsidR="00037F93" w:rsidRDefault="00922645" w:rsidP="00037F93">
            <w:pPr>
              <w:pStyle w:val="Heading2"/>
            </w:pPr>
            <w:r>
              <w:t>QuOTE</w:t>
            </w:r>
          </w:p>
          <w:p w14:paraId="5A430654" w14:textId="13E0540E" w:rsidR="00036450" w:rsidRDefault="00231228" w:rsidP="00037F93">
            <w:pPr>
              <w:rPr>
                <w:b/>
              </w:rPr>
            </w:pPr>
            <w:r>
              <w:rPr>
                <w:b/>
              </w:rPr>
              <w:t>[insert here]</w:t>
            </w:r>
          </w:p>
          <w:p w14:paraId="487A008C" w14:textId="77777777" w:rsidR="00922645" w:rsidRDefault="00922645" w:rsidP="00037F93">
            <w:pPr>
              <w:rPr>
                <w:b/>
              </w:rPr>
            </w:pPr>
          </w:p>
          <w:p w14:paraId="7734D75E" w14:textId="77777777" w:rsidR="00922645" w:rsidRDefault="00922645" w:rsidP="00037F93">
            <w:pPr>
              <w:rPr>
                <w:b/>
              </w:rPr>
            </w:pPr>
          </w:p>
          <w:p w14:paraId="0C34BD4C" w14:textId="4ADE1A6C" w:rsidR="00922645" w:rsidRDefault="00922645" w:rsidP="00922645">
            <w:pPr>
              <w:pStyle w:val="Heading2"/>
            </w:pPr>
            <w:r>
              <w:t>FRUSTRATIONS</w:t>
            </w:r>
          </w:p>
          <w:p w14:paraId="6042C239" w14:textId="6C0FEB83" w:rsidR="00922645" w:rsidRDefault="00231228" w:rsidP="00922645">
            <w:pPr>
              <w:rPr>
                <w:b/>
              </w:rPr>
            </w:pPr>
            <w:r>
              <w:rPr>
                <w:b/>
              </w:rPr>
              <w:t>[Insert here]</w:t>
            </w:r>
          </w:p>
          <w:p w14:paraId="75B0595F" w14:textId="77777777" w:rsidR="00922645" w:rsidRDefault="00922645" w:rsidP="00037F93">
            <w:pPr>
              <w:rPr>
                <w:b/>
              </w:rPr>
            </w:pPr>
          </w:p>
          <w:p w14:paraId="09617CE3" w14:textId="4F37FDE2" w:rsidR="00922645" w:rsidRDefault="00922645" w:rsidP="00922645">
            <w:pPr>
              <w:pStyle w:val="Heading2"/>
            </w:pPr>
            <w:r>
              <w:t>CORE NEEDS</w:t>
            </w:r>
          </w:p>
          <w:p w14:paraId="71993769" w14:textId="7815BE00" w:rsidR="00922645" w:rsidRPr="004D3011" w:rsidRDefault="00231228" w:rsidP="00922645">
            <w:pPr>
              <w:rPr>
                <w:color w:val="FFFFFF" w:themeColor="background1"/>
              </w:rPr>
            </w:pPr>
            <w:r>
              <w:rPr>
                <w:b/>
              </w:rPr>
              <w:t xml:space="preserve">[Insert here] </w:t>
            </w:r>
          </w:p>
        </w:tc>
      </w:tr>
    </w:tbl>
    <w:p w14:paraId="0DB62166" w14:textId="77777777" w:rsidR="00BD10FB" w:rsidRDefault="00BD10FB" w:rsidP="000C45FF">
      <w:pPr>
        <w:tabs>
          <w:tab w:val="left" w:pos="990"/>
        </w:tabs>
      </w:pPr>
    </w:p>
    <w:p w14:paraId="1F89260D" w14:textId="74C3DB92" w:rsidR="00922645" w:rsidRPr="00922645" w:rsidRDefault="00922645" w:rsidP="00922645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22645" w:rsidRPr="00922645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41D16" w14:textId="77777777" w:rsidR="00AF1E6D" w:rsidRDefault="00AF1E6D" w:rsidP="000C45FF">
      <w:r>
        <w:separator/>
      </w:r>
    </w:p>
  </w:endnote>
  <w:endnote w:type="continuationSeparator" w:id="0">
    <w:p w14:paraId="23AEB3B7" w14:textId="77777777" w:rsidR="00AF1E6D" w:rsidRDefault="00AF1E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D4980" w14:textId="77777777" w:rsidR="00AF1E6D" w:rsidRDefault="00AF1E6D" w:rsidP="000C45FF">
      <w:r>
        <w:separator/>
      </w:r>
    </w:p>
  </w:footnote>
  <w:footnote w:type="continuationSeparator" w:id="0">
    <w:p w14:paraId="14DF4D2F" w14:textId="77777777" w:rsidR="00AF1E6D" w:rsidRDefault="00AF1E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29C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E3D1A"/>
    <w:rsid w:val="001F1ECC"/>
    <w:rsid w:val="00231228"/>
    <w:rsid w:val="002400EB"/>
    <w:rsid w:val="00256CF7"/>
    <w:rsid w:val="00281FD5"/>
    <w:rsid w:val="00297562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50D7A"/>
    <w:rsid w:val="004813B3"/>
    <w:rsid w:val="0048525C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2645"/>
    <w:rsid w:val="009260CD"/>
    <w:rsid w:val="00940A66"/>
    <w:rsid w:val="00952C25"/>
    <w:rsid w:val="009A7E9E"/>
    <w:rsid w:val="00A2118D"/>
    <w:rsid w:val="00AD0A50"/>
    <w:rsid w:val="00AD76E2"/>
    <w:rsid w:val="00AF1E6D"/>
    <w:rsid w:val="00B20152"/>
    <w:rsid w:val="00B359E4"/>
    <w:rsid w:val="00B57D98"/>
    <w:rsid w:val="00B70850"/>
    <w:rsid w:val="00BD10F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3594"/>
    <w:rsid w:val="00F60274"/>
    <w:rsid w:val="00F77FB9"/>
    <w:rsid w:val="00FB068F"/>
    <w:rsid w:val="00F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8A9572CB854F1A8FFF385C1AE1C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08E6-C5B9-437D-A015-D122BC9CAD8C}"/>
      </w:docPartPr>
      <w:docPartBody>
        <w:p w:rsidR="005A7ADF" w:rsidRDefault="005A7ADF">
          <w:pPr>
            <w:pStyle w:val="A98A9572CB854F1A8FFF385C1AE1CE12"/>
          </w:pPr>
          <w:r>
            <w:t>Name</w:t>
          </w:r>
          <w:r>
            <w:br/>
            <w:t>Here</w:t>
          </w:r>
        </w:p>
      </w:docPartBody>
    </w:docPart>
    <w:docPart>
      <w:docPartPr>
        <w:name w:val="F0D8C9161F0642C6815C12E912E9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06E-289B-49D0-9AD3-B1FE19DC2E93}"/>
      </w:docPartPr>
      <w:docPartBody>
        <w:p w:rsidR="005A7ADF" w:rsidRDefault="005A7ADF">
          <w:pPr>
            <w:pStyle w:val="F0D8C9161F0642C6815C12E912E9FDA9"/>
          </w:pPr>
          <w:r w:rsidRPr="004D3011">
            <w:t>PHONE:</w:t>
          </w:r>
        </w:p>
      </w:docPartBody>
    </w:docPart>
    <w:docPart>
      <w:docPartPr>
        <w:name w:val="D8F64EAEC0684EF6A6F06B033CA0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375F-5181-4BE7-83F3-9B28F2CFBF6C}"/>
      </w:docPartPr>
      <w:docPartBody>
        <w:p w:rsidR="005A7ADF" w:rsidRDefault="005A7ADF">
          <w:pPr>
            <w:pStyle w:val="D8F64EAEC0684EF6A6F06B033CA0AE0C"/>
          </w:pPr>
          <w:r>
            <w:t>678-555-0103</w:t>
          </w:r>
        </w:p>
      </w:docPartBody>
    </w:docPart>
    <w:docPart>
      <w:docPartPr>
        <w:name w:val="D251E628CBEC4BA5A6A14F55084E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3DA08-BA24-407E-8A11-6A16AEEC3E2A}"/>
      </w:docPartPr>
      <w:docPartBody>
        <w:p w:rsidR="005A7ADF" w:rsidRDefault="005A7ADF">
          <w:pPr>
            <w:pStyle w:val="D251E628CBEC4BA5A6A14F55084E54D3"/>
          </w:pPr>
          <w:r w:rsidRPr="004D3011">
            <w:t>WEBSITE:</w:t>
          </w:r>
        </w:p>
      </w:docPartBody>
    </w:docPart>
    <w:docPart>
      <w:docPartPr>
        <w:name w:val="57FD742E3B6E451D8684070C692D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2CA61-157C-40AD-B1F2-F1CE40425A78}"/>
      </w:docPartPr>
      <w:docPartBody>
        <w:p w:rsidR="005A7ADF" w:rsidRDefault="005A7ADF">
          <w:pPr>
            <w:pStyle w:val="57FD742E3B6E451D8684070C692DBC1B"/>
          </w:pPr>
          <w:r>
            <w:t>Website goes here</w:t>
          </w:r>
        </w:p>
      </w:docPartBody>
    </w:docPart>
    <w:docPart>
      <w:docPartPr>
        <w:name w:val="770C1E1FAE334A02BBE9AC29D14B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5689-06C7-4C13-A41E-9CE4C9CDA8D3}"/>
      </w:docPartPr>
      <w:docPartBody>
        <w:p w:rsidR="005A7ADF" w:rsidRDefault="005A7ADF">
          <w:pPr>
            <w:pStyle w:val="770C1E1FAE334A02BBE9AC29D14BDF65"/>
          </w:pPr>
          <w:r w:rsidRPr="004D3011">
            <w:t>EMAIL:</w:t>
          </w:r>
        </w:p>
      </w:docPartBody>
    </w:docPart>
    <w:docPart>
      <w:docPartPr>
        <w:name w:val="948F92880C9E4F6B80739B7A683F6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00FE-DB17-4532-82D0-B422ECFAD944}"/>
      </w:docPartPr>
      <w:docPartBody>
        <w:p w:rsidR="005A7ADF" w:rsidRDefault="005A7ADF">
          <w:pPr>
            <w:pStyle w:val="948F92880C9E4F6B80739B7A683F6EAC"/>
          </w:pPr>
          <w:r w:rsidRPr="004D3011">
            <w:t>Hobby #1</w:t>
          </w:r>
        </w:p>
      </w:docPartBody>
    </w:docPart>
    <w:docPart>
      <w:docPartPr>
        <w:name w:val="3D935B0D2BF44B64BC91C882E6672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6ED55-97B0-4569-B8EA-58270E54BAAE}"/>
      </w:docPartPr>
      <w:docPartBody>
        <w:p w:rsidR="005A7ADF" w:rsidRDefault="005A7ADF">
          <w:pPr>
            <w:pStyle w:val="3D935B0D2BF44B64BC91C882E6672E83"/>
          </w:pPr>
          <w:r w:rsidRPr="004D3011">
            <w:t>Hobby #2</w:t>
          </w:r>
        </w:p>
      </w:docPartBody>
    </w:docPart>
    <w:docPart>
      <w:docPartPr>
        <w:name w:val="867EC39A861B4BEF9D3779BD218B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6905-1C12-4CB0-AFB4-DEA50F613E60}"/>
      </w:docPartPr>
      <w:docPartBody>
        <w:p w:rsidR="005A7ADF" w:rsidRDefault="005A7ADF">
          <w:pPr>
            <w:pStyle w:val="867EC39A861B4BEF9D3779BD218B2656"/>
          </w:pPr>
          <w:r w:rsidRPr="004D3011">
            <w:t>Hobby #3</w:t>
          </w:r>
        </w:p>
      </w:docPartBody>
    </w:docPart>
    <w:docPart>
      <w:docPartPr>
        <w:name w:val="761461960F504400A6CCBF5757A7D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C95C-E6DC-451B-8DB6-DF207F6F53E4}"/>
      </w:docPartPr>
      <w:docPartBody>
        <w:p w:rsidR="005A7ADF" w:rsidRDefault="005A7ADF">
          <w:pPr>
            <w:pStyle w:val="761461960F504400A6CCBF5757A7DD42"/>
          </w:pPr>
          <w:r w:rsidRPr="004D3011">
            <w:t>Hobby #4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55"/>
    <w:rsid w:val="0048525C"/>
    <w:rsid w:val="005A7ADF"/>
    <w:rsid w:val="007E5455"/>
    <w:rsid w:val="00B075D1"/>
    <w:rsid w:val="00FD72A6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A9572CB854F1A8FFF385C1AE1CE12">
    <w:name w:val="A98A9572CB854F1A8FFF385C1AE1CE12"/>
  </w:style>
  <w:style w:type="paragraph" w:customStyle="1" w:styleId="C58463077BBB49E99E90E472E94196B4">
    <w:name w:val="C58463077BBB49E99E90E472E94196B4"/>
    <w:rsid w:val="005A7ADF"/>
    <w:pPr>
      <w:spacing w:line="278" w:lineRule="auto"/>
    </w:pPr>
    <w:rPr>
      <w:sz w:val="24"/>
      <w:szCs w:val="24"/>
    </w:rPr>
  </w:style>
  <w:style w:type="paragraph" w:customStyle="1" w:styleId="AA48CE79232F4432B4974B5EEBD84435">
    <w:name w:val="AA48CE79232F4432B4974B5EEBD84435"/>
    <w:rsid w:val="005A7ADF"/>
    <w:pPr>
      <w:spacing w:line="278" w:lineRule="auto"/>
    </w:pPr>
    <w:rPr>
      <w:sz w:val="24"/>
      <w:szCs w:val="24"/>
    </w:rPr>
  </w:style>
  <w:style w:type="paragraph" w:customStyle="1" w:styleId="F0D8C9161F0642C6815C12E912E9FDA9">
    <w:name w:val="F0D8C9161F0642C6815C12E912E9FDA9"/>
  </w:style>
  <w:style w:type="paragraph" w:customStyle="1" w:styleId="D8F64EAEC0684EF6A6F06B033CA0AE0C">
    <w:name w:val="D8F64EAEC0684EF6A6F06B033CA0AE0C"/>
  </w:style>
  <w:style w:type="paragraph" w:customStyle="1" w:styleId="D251E628CBEC4BA5A6A14F55084E54D3">
    <w:name w:val="D251E628CBEC4BA5A6A14F55084E54D3"/>
  </w:style>
  <w:style w:type="paragraph" w:customStyle="1" w:styleId="57FD742E3B6E451D8684070C692DBC1B">
    <w:name w:val="57FD742E3B6E451D8684070C692DBC1B"/>
  </w:style>
  <w:style w:type="paragraph" w:customStyle="1" w:styleId="770C1E1FAE334A02BBE9AC29D14BDF65">
    <w:name w:val="770C1E1FAE334A02BBE9AC29D14BDF65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948F92880C9E4F6B80739B7A683F6EAC">
    <w:name w:val="948F92880C9E4F6B80739B7A683F6EAC"/>
  </w:style>
  <w:style w:type="paragraph" w:customStyle="1" w:styleId="3D935B0D2BF44B64BC91C882E6672E83">
    <w:name w:val="3D935B0D2BF44B64BC91C882E6672E83"/>
  </w:style>
  <w:style w:type="paragraph" w:customStyle="1" w:styleId="867EC39A861B4BEF9D3779BD218B2656">
    <w:name w:val="867EC39A861B4BEF9D3779BD218B2656"/>
  </w:style>
  <w:style w:type="paragraph" w:customStyle="1" w:styleId="761461960F504400A6CCBF5757A7DD42">
    <w:name w:val="761461960F504400A6CCBF5757A7DD4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2024-11-25T04:32:00Z</dcterms:created>
  <dcterms:modified xsi:type="dcterms:W3CDTF">2024-11-25T04:42:00Z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